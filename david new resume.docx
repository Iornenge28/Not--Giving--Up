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6"/>
      </w:tblGrid>
      <w:tr w:rsidR="00692703" w:rsidRPr="001A06C4" w:rsidTr="001A06C4">
        <w:trPr>
          <w:trHeight w:hRule="exact" w:val="1800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692703" w:rsidRPr="00C91AD1" w:rsidRDefault="00256259" w:rsidP="00913946">
            <w:pPr>
              <w:pStyle w:val="Title"/>
              <w:rPr>
                <w:sz w:val="56"/>
              </w:rPr>
            </w:pPr>
            <w:r w:rsidRPr="00C91AD1">
              <w:rPr>
                <w:sz w:val="56"/>
              </w:rPr>
              <w:t>DAVID IORNENGE</w:t>
            </w:r>
          </w:p>
          <w:p w:rsidR="00692703" w:rsidRPr="00BB78FC" w:rsidRDefault="000268C9" w:rsidP="00913946">
            <w:pPr>
              <w:pStyle w:val="ContactInfo"/>
              <w:contextualSpacing w:val="0"/>
              <w:rPr>
                <w:sz w:val="32"/>
                <w:szCs w:val="32"/>
              </w:rPr>
            </w:pPr>
            <w:r w:rsidRPr="00BB78FC">
              <w:rPr>
                <w:sz w:val="32"/>
                <w:szCs w:val="32"/>
              </w:rPr>
              <w:t>BENUE STATE</w:t>
            </w:r>
            <w:r w:rsidR="00692703" w:rsidRPr="00BB78FC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1459182552"/>
                <w:placeholder>
                  <w:docPart w:val="DE2515FB20B14C2282418E413D64EEDB"/>
                </w:placeholder>
                <w:temporary/>
                <w:showingPlcHdr/>
                <w15:appearance w15:val="hidden"/>
              </w:sdtPr>
              <w:sdtContent>
                <w:r w:rsidR="00692703" w:rsidRPr="00BB78FC">
                  <w:rPr>
                    <w:sz w:val="32"/>
                    <w:szCs w:val="32"/>
                  </w:rPr>
                  <w:t>·</w:t>
                </w:r>
              </w:sdtContent>
            </w:sdt>
            <w:r w:rsidR="00692703" w:rsidRPr="00BB78FC">
              <w:rPr>
                <w:sz w:val="32"/>
                <w:szCs w:val="32"/>
              </w:rPr>
              <w:t xml:space="preserve"> </w:t>
            </w:r>
            <w:r w:rsidR="00270AB1" w:rsidRPr="00BB78FC">
              <w:rPr>
                <w:sz w:val="32"/>
                <w:szCs w:val="32"/>
              </w:rPr>
              <w:t>08</w:t>
            </w:r>
            <w:r w:rsidRPr="00BB78FC">
              <w:rPr>
                <w:sz w:val="32"/>
                <w:szCs w:val="32"/>
              </w:rPr>
              <w:t>164284909</w:t>
            </w:r>
          </w:p>
          <w:p w:rsidR="00692703" w:rsidRPr="001A06C4" w:rsidRDefault="000268C9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BB78FC">
              <w:rPr>
                <w:sz w:val="32"/>
                <w:szCs w:val="32"/>
              </w:rPr>
              <w:t>pricelessiornenge</w:t>
            </w:r>
            <w:r w:rsidR="00270AB1" w:rsidRPr="00BB78FC">
              <w:rPr>
                <w:sz w:val="32"/>
                <w:szCs w:val="32"/>
              </w:rPr>
              <w:t>@gmail.com</w:t>
            </w:r>
            <w:r w:rsidR="00692703" w:rsidRPr="001A06C4">
              <w:rPr>
                <w:sz w:val="20"/>
                <w:szCs w:val="20"/>
              </w:rPr>
              <w:t xml:space="preserve"> </w:t>
            </w:r>
          </w:p>
        </w:tc>
      </w:tr>
      <w:tr w:rsidR="009571D8" w:rsidRPr="001A06C4" w:rsidTr="001A06C4">
        <w:tc>
          <w:tcPr>
            <w:tcW w:w="9026" w:type="dxa"/>
            <w:tcMar>
              <w:top w:w="432" w:type="dxa"/>
            </w:tcMar>
          </w:tcPr>
          <w:p w:rsidR="001755A8" w:rsidRPr="00BB78FC" w:rsidRDefault="001A06C4" w:rsidP="00913946">
            <w:pPr>
              <w:contextualSpacing w:val="0"/>
              <w:rPr>
                <w:sz w:val="24"/>
                <w:szCs w:val="24"/>
              </w:rPr>
            </w:pPr>
            <w:r w:rsidRPr="00BB78FC">
              <w:rPr>
                <w:sz w:val="24"/>
                <w:szCs w:val="24"/>
              </w:rPr>
              <w:t xml:space="preserve">I </w:t>
            </w:r>
            <w:r w:rsidR="000268C9" w:rsidRPr="00BB78FC">
              <w:rPr>
                <w:sz w:val="24"/>
                <w:szCs w:val="24"/>
              </w:rPr>
              <w:t>am a professional, hardworking,</w:t>
            </w:r>
            <w:r w:rsidR="00AF5563" w:rsidRPr="00BB78FC">
              <w:rPr>
                <w:sz w:val="24"/>
                <w:szCs w:val="24"/>
              </w:rPr>
              <w:t xml:space="preserve"> self-motivated, zealous and passionate employee. Dedicated at my duty post in ensuring that the organization achieve her targeted goals and objectives.  I believe with my enriched experiences that I have accumulated over the years can help render possible solutions to the notable grey areas in the organization.</w:t>
            </w:r>
          </w:p>
        </w:tc>
      </w:tr>
    </w:tbl>
    <w:p w:rsidR="004E01EB" w:rsidRPr="001A06C4" w:rsidRDefault="00000000" w:rsidP="004E01EB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-1983300934"/>
          <w:placeholder>
            <w:docPart w:val="43694DD84F654083991B40E26D803F10"/>
          </w:placeholder>
          <w:temporary/>
          <w:showingPlcHdr/>
          <w15:appearance w15:val="hidden"/>
        </w:sdtPr>
        <w:sdtContent>
          <w:r w:rsidR="004E01EB" w:rsidRPr="00BB78FC">
            <w:rPr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1D0BF1" w:rsidRPr="001A06C4" w:rsidTr="00D66A52">
        <w:tc>
          <w:tcPr>
            <w:tcW w:w="9355" w:type="dxa"/>
          </w:tcPr>
          <w:p w:rsidR="001D0BF1" w:rsidRPr="00BB78FC" w:rsidRDefault="00AE77C5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BB78FC">
              <w:rPr>
                <w:szCs w:val="22"/>
              </w:rPr>
              <w:t>04/2014</w:t>
            </w:r>
            <w:r w:rsidR="001D0BF1" w:rsidRPr="00BB78FC">
              <w:rPr>
                <w:szCs w:val="22"/>
              </w:rPr>
              <w:t xml:space="preserve"> </w:t>
            </w:r>
            <w:r w:rsidRPr="00BB78FC">
              <w:rPr>
                <w:szCs w:val="22"/>
              </w:rPr>
              <w:t>to 09/2014</w:t>
            </w:r>
          </w:p>
          <w:p w:rsidR="001E3120" w:rsidRPr="00BB78FC" w:rsidRDefault="00AE77C5" w:rsidP="00A95314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B78FC">
              <w:rPr>
                <w:sz w:val="22"/>
                <w:szCs w:val="22"/>
              </w:rPr>
              <w:t>sales representative</w:t>
            </w:r>
            <w:r w:rsidR="001D0BF1" w:rsidRPr="00BB78FC">
              <w:rPr>
                <w:sz w:val="22"/>
                <w:szCs w:val="22"/>
              </w:rPr>
              <w:t xml:space="preserve">, </w:t>
            </w:r>
            <w:r w:rsidRPr="00BB78FC">
              <w:rPr>
                <w:rStyle w:val="SubtleReference"/>
                <w:sz w:val="22"/>
                <w:szCs w:val="22"/>
              </w:rPr>
              <w:t>tobix recreational garden abuja</w:t>
            </w:r>
          </w:p>
        </w:tc>
      </w:tr>
      <w:tr w:rsidR="00F61DF9" w:rsidRPr="001A06C4" w:rsidTr="00F61DF9">
        <w:tc>
          <w:tcPr>
            <w:tcW w:w="9355" w:type="dxa"/>
            <w:tcMar>
              <w:top w:w="216" w:type="dxa"/>
            </w:tcMar>
          </w:tcPr>
          <w:p w:rsidR="00F61DF9" w:rsidRPr="00BB78FC" w:rsidRDefault="00A95314" w:rsidP="00F61DF9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BB78FC">
              <w:rPr>
                <w:szCs w:val="22"/>
              </w:rPr>
              <w:t>2014</w:t>
            </w:r>
            <w:r w:rsidR="00F61DF9" w:rsidRPr="00BB78FC">
              <w:rPr>
                <w:szCs w:val="22"/>
              </w:rPr>
              <w:t xml:space="preserve"> </w:t>
            </w:r>
            <w:r w:rsidRPr="00BB78FC">
              <w:rPr>
                <w:szCs w:val="22"/>
              </w:rPr>
              <w:t>to 2015</w:t>
            </w:r>
          </w:p>
          <w:p w:rsidR="00F61DF9" w:rsidRPr="00BB78FC" w:rsidRDefault="00A95314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B78FC">
              <w:rPr>
                <w:sz w:val="22"/>
                <w:szCs w:val="22"/>
              </w:rPr>
              <w:t>oversight manager</w:t>
            </w:r>
            <w:r w:rsidR="00F61DF9" w:rsidRPr="00BB78FC">
              <w:rPr>
                <w:sz w:val="22"/>
                <w:szCs w:val="22"/>
              </w:rPr>
              <w:t xml:space="preserve">, </w:t>
            </w:r>
            <w:r w:rsidRPr="00BB78FC">
              <w:rPr>
                <w:rStyle w:val="SubtleReference"/>
                <w:sz w:val="22"/>
                <w:szCs w:val="22"/>
              </w:rPr>
              <w:t>timix complex</w:t>
            </w:r>
          </w:p>
          <w:p w:rsidR="00995140" w:rsidRPr="00BB78FC" w:rsidRDefault="00995140" w:rsidP="00F61DF9">
            <w:pPr>
              <w:rPr>
                <w:b/>
                <w:bCs/>
              </w:rPr>
            </w:pPr>
            <w:r w:rsidRPr="00BB78FC">
              <w:rPr>
                <w:b/>
                <w:bCs/>
              </w:rPr>
              <w:t>10/2021 TO 10/2022</w:t>
            </w:r>
          </w:p>
          <w:p w:rsidR="00A95314" w:rsidRPr="00BB78FC" w:rsidRDefault="00995140" w:rsidP="00F61DF9">
            <w:r w:rsidRPr="00BB78FC">
              <w:rPr>
                <w:b/>
                <w:bCs/>
                <w:color w:val="1D824C" w:themeColor="accent1"/>
              </w:rPr>
              <w:t>INSTRUCTOR</w:t>
            </w:r>
            <w:r w:rsidRPr="00BB78FC">
              <w:t>, GOVERNMENT COLLEGE BARNAWA KADUNA STATE</w:t>
            </w:r>
          </w:p>
        </w:tc>
      </w:tr>
    </w:tbl>
    <w:sdt>
      <w:sdtPr>
        <w:rPr>
          <w:sz w:val="20"/>
          <w:szCs w:val="20"/>
        </w:rPr>
        <w:alias w:val="Education:"/>
        <w:tag w:val="Education:"/>
        <w:id w:val="-1908763273"/>
        <w:placeholder>
          <w:docPart w:val="D0A3297560C74A8FB3A4A1F3F3F20B4E"/>
        </w:placeholder>
        <w:temporary/>
        <w:showingPlcHdr/>
        <w15:appearance w15:val="hidden"/>
      </w:sdtPr>
      <w:sdtContent>
        <w:p w:rsidR="00DA59AA" w:rsidRPr="001A06C4" w:rsidRDefault="00DA59AA" w:rsidP="0097790C">
          <w:pPr>
            <w:pStyle w:val="Heading1"/>
            <w:rPr>
              <w:sz w:val="20"/>
              <w:szCs w:val="20"/>
            </w:rPr>
          </w:pPr>
          <w:r w:rsidRPr="00BB78FC">
            <w:rPr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1D0BF1" w:rsidRPr="001A06C4" w:rsidTr="00D66A52">
        <w:tc>
          <w:tcPr>
            <w:tcW w:w="9355" w:type="dxa"/>
          </w:tcPr>
          <w:p w:rsidR="001D0BF1" w:rsidRPr="00BB78FC" w:rsidRDefault="001D0BF1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BB78FC">
              <w:rPr>
                <w:szCs w:val="22"/>
              </w:rPr>
              <w:t xml:space="preserve"> </w:t>
            </w:r>
            <w:r w:rsidR="00CC0BA1" w:rsidRPr="00BB78FC">
              <w:rPr>
                <w:szCs w:val="22"/>
              </w:rPr>
              <w:t>2016-2019</w:t>
            </w:r>
          </w:p>
          <w:p w:rsidR="007538DC" w:rsidRPr="00BB78FC" w:rsidRDefault="00CC0BA1" w:rsidP="00CC0BA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B78FC">
              <w:rPr>
                <w:sz w:val="22"/>
                <w:szCs w:val="22"/>
              </w:rPr>
              <w:t>B.Sc. ACCOUNTING</w:t>
            </w:r>
            <w:r w:rsidR="001D0BF1" w:rsidRPr="00BB78FC">
              <w:rPr>
                <w:sz w:val="22"/>
                <w:szCs w:val="22"/>
              </w:rPr>
              <w:t xml:space="preserve">, </w:t>
            </w:r>
            <w:r w:rsidRPr="00BB78FC">
              <w:rPr>
                <w:rStyle w:val="SubtleReference"/>
                <w:sz w:val="22"/>
                <w:szCs w:val="22"/>
              </w:rPr>
              <w:t>BENUE STATE UNIVERSITY MAKURDI</w:t>
            </w:r>
          </w:p>
        </w:tc>
      </w:tr>
      <w:tr w:rsidR="00F61DF9" w:rsidRPr="001A06C4" w:rsidTr="00F61DF9">
        <w:tc>
          <w:tcPr>
            <w:tcW w:w="9355" w:type="dxa"/>
            <w:tcMar>
              <w:top w:w="216" w:type="dxa"/>
            </w:tcMar>
          </w:tcPr>
          <w:p w:rsidR="00F61DF9" w:rsidRPr="00BB78FC" w:rsidRDefault="00CC0BA1" w:rsidP="00F61DF9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BB78FC">
              <w:rPr>
                <w:szCs w:val="22"/>
              </w:rPr>
              <w:t>2020</w:t>
            </w:r>
          </w:p>
          <w:p w:rsidR="00F61DF9" w:rsidRPr="00BB78FC" w:rsidRDefault="00CC0BA1" w:rsidP="00AD0CC2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B78FC">
              <w:rPr>
                <w:sz w:val="22"/>
                <w:szCs w:val="22"/>
              </w:rPr>
              <w:t>CERTIFICATE IN COMPUTER TRAINING</w:t>
            </w:r>
            <w:r w:rsidR="00F61DF9" w:rsidRPr="00BB78FC">
              <w:rPr>
                <w:sz w:val="22"/>
                <w:szCs w:val="22"/>
              </w:rPr>
              <w:t xml:space="preserve">, </w:t>
            </w:r>
            <w:r w:rsidRPr="00BB78FC">
              <w:rPr>
                <w:rStyle w:val="SubtleReference"/>
                <w:sz w:val="22"/>
                <w:szCs w:val="22"/>
              </w:rPr>
              <w:t>ISHIKYAV COMPUTER TRAINING INSTITUT</w:t>
            </w:r>
            <w:r w:rsidR="002A7CCF" w:rsidRPr="00BB78FC">
              <w:rPr>
                <w:rStyle w:val="SubtleReference"/>
                <w:sz w:val="22"/>
                <w:szCs w:val="22"/>
              </w:rPr>
              <w:t>E</w:t>
            </w:r>
          </w:p>
          <w:p w:rsidR="002A7CCF" w:rsidRPr="00BB78FC" w:rsidRDefault="002A7CCF" w:rsidP="00F61DF9">
            <w:pPr>
              <w:rPr>
                <w:b/>
                <w:bCs/>
              </w:rPr>
            </w:pPr>
            <w:r w:rsidRPr="00BB78FC">
              <w:rPr>
                <w:b/>
                <w:bCs/>
              </w:rPr>
              <w:t>2022</w:t>
            </w:r>
          </w:p>
          <w:p w:rsidR="002A7CCF" w:rsidRPr="00BB78FC" w:rsidRDefault="002A7CCF" w:rsidP="00F61DF9">
            <w:r w:rsidRPr="00BB78FC">
              <w:rPr>
                <w:b/>
                <w:bCs/>
                <w:color w:val="1D824C" w:themeColor="accent1"/>
              </w:rPr>
              <w:t>CERTIFICATE OF DRIVERS EDUCATION</w:t>
            </w:r>
            <w:r w:rsidRPr="00BB78FC">
              <w:t>, GILOT DRIVING ACADEMY</w:t>
            </w:r>
          </w:p>
        </w:tc>
      </w:tr>
    </w:tbl>
    <w:sdt>
      <w:sdtPr>
        <w:rPr>
          <w:szCs w:val="28"/>
        </w:rPr>
        <w:alias w:val="Skills:"/>
        <w:tag w:val="Skills:"/>
        <w:id w:val="-1392877668"/>
        <w:placeholder>
          <w:docPart w:val="B1BD5D9734FE4ECE940E63ABF539BD8C"/>
        </w:placeholder>
        <w:temporary/>
        <w:showingPlcHdr/>
        <w15:appearance w15:val="hidden"/>
      </w:sdtPr>
      <w:sdtContent>
        <w:p w:rsidR="00486277" w:rsidRPr="00BB78FC" w:rsidRDefault="00486277" w:rsidP="00486277">
          <w:pPr>
            <w:pStyle w:val="Heading1"/>
            <w:rPr>
              <w:szCs w:val="28"/>
            </w:rPr>
          </w:pPr>
          <w:r w:rsidRPr="00BB78FC">
            <w:rPr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03"/>
        <w:gridCol w:w="4523"/>
      </w:tblGrid>
      <w:tr w:rsidR="003A0632" w:rsidRPr="001A06C4" w:rsidTr="00CF1A49">
        <w:tc>
          <w:tcPr>
            <w:tcW w:w="4675" w:type="dxa"/>
          </w:tcPr>
          <w:p w:rsidR="001E3120" w:rsidRPr="00865E6A" w:rsidRDefault="00F02011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Proficient public speaker</w:t>
            </w:r>
          </w:p>
          <w:p w:rsidR="001F4E6D" w:rsidRPr="00865E6A" w:rsidRDefault="00F02011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Great planner</w:t>
            </w:r>
          </w:p>
          <w:p w:rsidR="002A385A" w:rsidRPr="00865E6A" w:rsidRDefault="002A385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Ability to work with little or no supervision</w:t>
            </w:r>
          </w:p>
          <w:p w:rsidR="002A385A" w:rsidRPr="00865E6A" w:rsidRDefault="002A385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Good interpersonal skills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865E6A" w:rsidRDefault="00F02011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Great writing skills</w:t>
            </w:r>
          </w:p>
          <w:p w:rsidR="001E3120" w:rsidRPr="00865E6A" w:rsidRDefault="00F02011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Skilled in all Microsoft packages</w:t>
            </w:r>
            <w:r w:rsidR="002746CB" w:rsidRPr="00865E6A">
              <w:rPr>
                <w:sz w:val="24"/>
                <w:szCs w:val="24"/>
              </w:rPr>
              <w:t xml:space="preserve"> (</w:t>
            </w:r>
            <w:r w:rsidR="001A06C4" w:rsidRPr="00865E6A">
              <w:rPr>
                <w:sz w:val="24"/>
                <w:szCs w:val="24"/>
              </w:rPr>
              <w:t>Excel, word, power point)</w:t>
            </w:r>
          </w:p>
          <w:p w:rsidR="001E3120" w:rsidRPr="00865E6A" w:rsidRDefault="002A385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Organizing ability</w:t>
            </w:r>
          </w:p>
          <w:p w:rsidR="002A385A" w:rsidRPr="00865E6A" w:rsidRDefault="002A385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Management ability</w:t>
            </w:r>
          </w:p>
        </w:tc>
      </w:tr>
    </w:tbl>
    <w:p w:rsidR="002A385A" w:rsidRPr="00BB78FC" w:rsidRDefault="002A385A" w:rsidP="006E1507">
      <w:pPr>
        <w:rPr>
          <w:rFonts w:asciiTheme="majorHAnsi" w:hAnsiTheme="majorHAnsi"/>
          <w:b/>
          <w:bCs/>
          <w:sz w:val="28"/>
          <w:szCs w:val="28"/>
        </w:rPr>
      </w:pPr>
      <w:r w:rsidRPr="00BB78FC">
        <w:rPr>
          <w:rFonts w:asciiTheme="majorHAnsi" w:hAnsiTheme="majorHAnsi"/>
          <w:b/>
          <w:bCs/>
          <w:sz w:val="28"/>
          <w:szCs w:val="28"/>
        </w:rPr>
        <w:t>HOBBIES</w:t>
      </w:r>
    </w:p>
    <w:p w:rsidR="00AD0CC2" w:rsidRPr="001A06C4" w:rsidRDefault="00AD0CC2" w:rsidP="006E1507">
      <w:pPr>
        <w:rPr>
          <w:rFonts w:asciiTheme="majorHAnsi" w:hAnsiTheme="majorHAnsi"/>
          <w:b/>
          <w:bCs/>
          <w:sz w:val="20"/>
          <w:szCs w:val="20"/>
        </w:rPr>
      </w:pPr>
    </w:p>
    <w:p w:rsidR="00AD0CC2" w:rsidRPr="00865E6A" w:rsidRDefault="00AD0CC2" w:rsidP="00AD0CC2">
      <w:pPr>
        <w:rPr>
          <w:rFonts w:cstheme="minorHAnsi"/>
          <w:sz w:val="24"/>
          <w:szCs w:val="24"/>
        </w:rPr>
      </w:pPr>
      <w:r w:rsidRPr="00865E6A">
        <w:rPr>
          <w:rFonts w:cstheme="minorHAnsi"/>
          <w:sz w:val="24"/>
          <w:szCs w:val="24"/>
        </w:rPr>
        <w:t>Re</w:t>
      </w:r>
      <w:r w:rsidR="000268C9" w:rsidRPr="00865E6A">
        <w:rPr>
          <w:rFonts w:cstheme="minorHAnsi"/>
          <w:sz w:val="24"/>
          <w:szCs w:val="24"/>
        </w:rPr>
        <w:t>ading</w:t>
      </w:r>
    </w:p>
    <w:p w:rsidR="000268C9" w:rsidRPr="00865E6A" w:rsidRDefault="000268C9" w:rsidP="00AD0CC2">
      <w:pPr>
        <w:rPr>
          <w:rFonts w:cstheme="minorHAnsi"/>
          <w:sz w:val="24"/>
          <w:szCs w:val="24"/>
        </w:rPr>
      </w:pPr>
      <w:r w:rsidRPr="00865E6A">
        <w:rPr>
          <w:rFonts w:cstheme="minorHAnsi"/>
          <w:sz w:val="24"/>
          <w:szCs w:val="24"/>
        </w:rPr>
        <w:t>Exercise</w:t>
      </w:r>
    </w:p>
    <w:p w:rsidR="000268C9" w:rsidRPr="00865E6A" w:rsidRDefault="000268C9" w:rsidP="00AD0CC2">
      <w:pPr>
        <w:rPr>
          <w:rFonts w:cstheme="minorHAnsi"/>
          <w:sz w:val="24"/>
          <w:szCs w:val="24"/>
        </w:rPr>
      </w:pPr>
      <w:r w:rsidRPr="00865E6A">
        <w:rPr>
          <w:rFonts w:cstheme="minorHAnsi"/>
          <w:sz w:val="24"/>
          <w:szCs w:val="24"/>
        </w:rPr>
        <w:t>Meditation</w:t>
      </w:r>
    </w:p>
    <w:p w:rsidR="000268C9" w:rsidRPr="00865E6A" w:rsidRDefault="000268C9" w:rsidP="00AD0CC2">
      <w:pPr>
        <w:rPr>
          <w:rFonts w:cstheme="minorHAnsi"/>
          <w:sz w:val="24"/>
          <w:szCs w:val="24"/>
        </w:rPr>
      </w:pPr>
      <w:r w:rsidRPr="00865E6A">
        <w:rPr>
          <w:rFonts w:cstheme="minorHAnsi"/>
          <w:sz w:val="24"/>
          <w:szCs w:val="24"/>
        </w:rPr>
        <w:t>Singing</w:t>
      </w:r>
    </w:p>
    <w:p w:rsidR="000268C9" w:rsidRPr="00BB78FC" w:rsidRDefault="000268C9" w:rsidP="00AD0CC2">
      <w:pPr>
        <w:rPr>
          <w:rFonts w:cstheme="minorHAnsi"/>
        </w:rPr>
      </w:pPr>
      <w:r w:rsidRPr="00865E6A">
        <w:rPr>
          <w:rFonts w:cstheme="minorHAnsi"/>
          <w:sz w:val="24"/>
          <w:szCs w:val="24"/>
        </w:rPr>
        <w:t>Footballing</w:t>
      </w:r>
    </w:p>
    <w:p w:rsidR="0026122E" w:rsidRPr="001A06C4" w:rsidRDefault="0026122E" w:rsidP="00AD0CC2">
      <w:pPr>
        <w:rPr>
          <w:rFonts w:asciiTheme="majorHAnsi" w:hAnsiTheme="majorHAnsi" w:cstheme="minorHAnsi"/>
          <w:b/>
          <w:bCs/>
          <w:sz w:val="20"/>
          <w:szCs w:val="20"/>
        </w:rPr>
      </w:pPr>
    </w:p>
    <w:p w:rsidR="0026122E" w:rsidRPr="00BB78FC" w:rsidRDefault="000268C9" w:rsidP="00AD0CC2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BB78FC">
        <w:rPr>
          <w:rFonts w:asciiTheme="majorHAnsi" w:hAnsiTheme="majorHAnsi" w:cstheme="minorHAnsi"/>
          <w:b/>
          <w:bCs/>
          <w:sz w:val="28"/>
          <w:szCs w:val="28"/>
        </w:rPr>
        <w:t>REFEREE</w:t>
      </w:r>
      <w:r w:rsidR="0026122E" w:rsidRPr="00BB78FC">
        <w:rPr>
          <w:rFonts w:asciiTheme="majorHAnsi" w:hAnsiTheme="majorHAnsi" w:cstheme="minorHAnsi"/>
          <w:b/>
          <w:bCs/>
          <w:sz w:val="28"/>
          <w:szCs w:val="28"/>
        </w:rPr>
        <w:t>S</w:t>
      </w:r>
    </w:p>
    <w:p w:rsidR="00865E6A" w:rsidRDefault="001A06C4" w:rsidP="00AD0CC2">
      <w:pPr>
        <w:rPr>
          <w:rFonts w:cstheme="minorHAnsi"/>
          <w:sz w:val="24"/>
          <w:szCs w:val="24"/>
        </w:rPr>
      </w:pPr>
      <w:r w:rsidRPr="00865E6A">
        <w:rPr>
          <w:rFonts w:cstheme="minorHAnsi"/>
          <w:sz w:val="24"/>
          <w:szCs w:val="24"/>
        </w:rPr>
        <w:t>Apt. Arome Osayi</w:t>
      </w:r>
    </w:p>
    <w:p w:rsidR="00821A45" w:rsidRDefault="00865E6A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Remnant Christian Network, Along George Akume way.</w:t>
      </w:r>
    </w:p>
    <w:p w:rsidR="00821A45" w:rsidRDefault="00821A45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08069279251</w:t>
      </w:r>
    </w:p>
    <w:p w:rsidR="00821A45" w:rsidRDefault="00821A45" w:rsidP="00AD0CC2">
      <w:pPr>
        <w:rPr>
          <w:rFonts w:cstheme="minorHAnsi"/>
          <w:sz w:val="24"/>
          <w:szCs w:val="24"/>
        </w:rPr>
      </w:pPr>
    </w:p>
    <w:p w:rsidR="00821A45" w:rsidRDefault="00821A45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Enoch Iornenge</w:t>
      </w:r>
    </w:p>
    <w:p w:rsidR="00821A45" w:rsidRDefault="00821A45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Opposite Rojojo Supermarket, Power Bike Street Welfare Quarters.</w:t>
      </w:r>
    </w:p>
    <w:p w:rsidR="00821A45" w:rsidRDefault="00821A45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08059660043</w:t>
      </w:r>
    </w:p>
    <w:p w:rsidR="00821A45" w:rsidRDefault="00821A45" w:rsidP="00AD0CC2">
      <w:pPr>
        <w:rPr>
          <w:rFonts w:cstheme="minorHAnsi"/>
          <w:sz w:val="24"/>
          <w:szCs w:val="24"/>
        </w:rPr>
      </w:pPr>
    </w:p>
    <w:p w:rsidR="00821A45" w:rsidRDefault="00821A45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Erdoo Iornenge</w:t>
      </w:r>
    </w:p>
    <w:p w:rsidR="00821A45" w:rsidRDefault="00821A45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Opposite Rojojo Supermarket, Power Bike Street Welfare Quarters.</w:t>
      </w:r>
    </w:p>
    <w:p w:rsidR="00821A45" w:rsidRPr="00821A45" w:rsidRDefault="00821A45" w:rsidP="00AD0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08065264721</w:t>
      </w:r>
    </w:p>
    <w:p w:rsidR="001A06C4" w:rsidRPr="00865E6A" w:rsidRDefault="001A06C4" w:rsidP="00AD0CC2">
      <w:pPr>
        <w:rPr>
          <w:rFonts w:cstheme="minorHAnsi"/>
          <w:sz w:val="24"/>
          <w:szCs w:val="24"/>
        </w:rPr>
      </w:pPr>
      <w:r w:rsidRPr="00865E6A">
        <w:rPr>
          <w:rFonts w:cstheme="minorHAnsi"/>
          <w:sz w:val="24"/>
          <w:szCs w:val="24"/>
        </w:rPr>
        <w:t xml:space="preserve">                                    </w:t>
      </w:r>
    </w:p>
    <w:sectPr w:rsidR="001A06C4" w:rsidRPr="00865E6A" w:rsidSect="0026122E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7B62" w:rsidRDefault="00E07B62" w:rsidP="0068194B">
      <w:r>
        <w:separator/>
      </w:r>
    </w:p>
    <w:p w:rsidR="00E07B62" w:rsidRDefault="00E07B62"/>
    <w:p w:rsidR="00E07B62" w:rsidRDefault="00E07B62"/>
  </w:endnote>
  <w:endnote w:type="continuationSeparator" w:id="0">
    <w:p w:rsidR="00E07B62" w:rsidRDefault="00E07B62" w:rsidP="0068194B">
      <w:r>
        <w:continuationSeparator/>
      </w:r>
    </w:p>
    <w:p w:rsidR="00E07B62" w:rsidRDefault="00E07B62"/>
    <w:p w:rsidR="00E07B62" w:rsidRDefault="00E07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7B62" w:rsidRDefault="00E07B62" w:rsidP="0068194B">
      <w:r>
        <w:separator/>
      </w:r>
    </w:p>
    <w:p w:rsidR="00E07B62" w:rsidRDefault="00E07B62"/>
    <w:p w:rsidR="00E07B62" w:rsidRDefault="00E07B62"/>
  </w:footnote>
  <w:footnote w:type="continuationSeparator" w:id="0">
    <w:p w:rsidR="00E07B62" w:rsidRDefault="00E07B62" w:rsidP="0068194B">
      <w:r>
        <w:continuationSeparator/>
      </w:r>
    </w:p>
    <w:p w:rsidR="00E07B62" w:rsidRDefault="00E07B62"/>
    <w:p w:rsidR="00E07B62" w:rsidRDefault="00E07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CBC0B0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8511AD"/>
    <w:multiLevelType w:val="hybridMultilevel"/>
    <w:tmpl w:val="7C7E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B14FF"/>
    <w:multiLevelType w:val="hybridMultilevel"/>
    <w:tmpl w:val="82EC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FD349F"/>
    <w:multiLevelType w:val="hybridMultilevel"/>
    <w:tmpl w:val="F208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E068A"/>
    <w:multiLevelType w:val="hybridMultilevel"/>
    <w:tmpl w:val="3460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57394673">
    <w:abstractNumId w:val="9"/>
  </w:num>
  <w:num w:numId="2" w16cid:durableId="2092509116">
    <w:abstractNumId w:val="8"/>
  </w:num>
  <w:num w:numId="3" w16cid:durableId="705301156">
    <w:abstractNumId w:val="7"/>
  </w:num>
  <w:num w:numId="4" w16cid:durableId="1117217753">
    <w:abstractNumId w:val="6"/>
  </w:num>
  <w:num w:numId="5" w16cid:durableId="1356809361">
    <w:abstractNumId w:val="12"/>
  </w:num>
  <w:num w:numId="6" w16cid:durableId="1804882487">
    <w:abstractNumId w:val="3"/>
  </w:num>
  <w:num w:numId="7" w16cid:durableId="480738093">
    <w:abstractNumId w:val="13"/>
  </w:num>
  <w:num w:numId="8" w16cid:durableId="729112854">
    <w:abstractNumId w:val="2"/>
  </w:num>
  <w:num w:numId="9" w16cid:durableId="497161943">
    <w:abstractNumId w:val="16"/>
  </w:num>
  <w:num w:numId="10" w16cid:durableId="1390495738">
    <w:abstractNumId w:val="5"/>
  </w:num>
  <w:num w:numId="11" w16cid:durableId="409544011">
    <w:abstractNumId w:val="4"/>
  </w:num>
  <w:num w:numId="12" w16cid:durableId="1681472678">
    <w:abstractNumId w:val="1"/>
  </w:num>
  <w:num w:numId="13" w16cid:durableId="1270308971">
    <w:abstractNumId w:val="0"/>
  </w:num>
  <w:num w:numId="14" w16cid:durableId="2036614418">
    <w:abstractNumId w:val="10"/>
  </w:num>
  <w:num w:numId="15" w16cid:durableId="2113933890">
    <w:abstractNumId w:val="14"/>
  </w:num>
  <w:num w:numId="16" w16cid:durableId="1628777502">
    <w:abstractNumId w:val="15"/>
  </w:num>
  <w:num w:numId="17" w16cid:durableId="2575604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59"/>
    <w:rsid w:val="000001EF"/>
    <w:rsid w:val="00007322"/>
    <w:rsid w:val="00007728"/>
    <w:rsid w:val="00022EB2"/>
    <w:rsid w:val="00024584"/>
    <w:rsid w:val="00024730"/>
    <w:rsid w:val="000268C9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06C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259"/>
    <w:rsid w:val="0026122E"/>
    <w:rsid w:val="002617AE"/>
    <w:rsid w:val="002638D0"/>
    <w:rsid w:val="002647D3"/>
    <w:rsid w:val="00270AB1"/>
    <w:rsid w:val="002746CB"/>
    <w:rsid w:val="00275EAE"/>
    <w:rsid w:val="00294998"/>
    <w:rsid w:val="00297F18"/>
    <w:rsid w:val="002A1945"/>
    <w:rsid w:val="002A385A"/>
    <w:rsid w:val="002A43CF"/>
    <w:rsid w:val="002A7CCF"/>
    <w:rsid w:val="002B2958"/>
    <w:rsid w:val="002B3FC8"/>
    <w:rsid w:val="002D23C5"/>
    <w:rsid w:val="002D6137"/>
    <w:rsid w:val="002E7E61"/>
    <w:rsid w:val="002F05E5"/>
    <w:rsid w:val="002F254D"/>
    <w:rsid w:val="002F30E4"/>
    <w:rsid w:val="00301FB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0D05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42A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5533"/>
    <w:rsid w:val="006B5D48"/>
    <w:rsid w:val="006B7D7B"/>
    <w:rsid w:val="006C1A5E"/>
    <w:rsid w:val="006D65FA"/>
    <w:rsid w:val="006E1507"/>
    <w:rsid w:val="006E778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434"/>
    <w:rsid w:val="00801140"/>
    <w:rsid w:val="00803404"/>
    <w:rsid w:val="00821A45"/>
    <w:rsid w:val="00834955"/>
    <w:rsid w:val="00855B59"/>
    <w:rsid w:val="00860461"/>
    <w:rsid w:val="0086487C"/>
    <w:rsid w:val="00865E6A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8CD"/>
    <w:rsid w:val="0097790C"/>
    <w:rsid w:val="0098506E"/>
    <w:rsid w:val="00995140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5314"/>
    <w:rsid w:val="00AB32F8"/>
    <w:rsid w:val="00AB610B"/>
    <w:rsid w:val="00AD0CC2"/>
    <w:rsid w:val="00AD360E"/>
    <w:rsid w:val="00AD40FB"/>
    <w:rsid w:val="00AD782D"/>
    <w:rsid w:val="00AE7650"/>
    <w:rsid w:val="00AE77C5"/>
    <w:rsid w:val="00AF556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78FC"/>
    <w:rsid w:val="00BD431F"/>
    <w:rsid w:val="00BE423E"/>
    <w:rsid w:val="00BF61AC"/>
    <w:rsid w:val="00C47FA6"/>
    <w:rsid w:val="00C57FC6"/>
    <w:rsid w:val="00C66A7D"/>
    <w:rsid w:val="00C779DA"/>
    <w:rsid w:val="00C814F7"/>
    <w:rsid w:val="00C91AD1"/>
    <w:rsid w:val="00C94FE4"/>
    <w:rsid w:val="00CA4B4D"/>
    <w:rsid w:val="00CB35C3"/>
    <w:rsid w:val="00CC0BA1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7B6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2011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D0D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%20PC\AppData\Local\Microsoft\Office\16.0\DTS\en-US%7bB48D4F13-CD95-4BAB-9A4E-BD0FB2C17D48%7d\%7b3B82389B-19A4-4180-A153-8E2B0015135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2515FB20B14C2282418E413D64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D299B-8396-4740-BA6F-AB496798F2FA}"/>
      </w:docPartPr>
      <w:docPartBody>
        <w:p w:rsidR="00243ADD" w:rsidRDefault="00000000">
          <w:pPr>
            <w:pStyle w:val="DE2515FB20B14C2282418E413D64EEDB"/>
          </w:pPr>
          <w:r w:rsidRPr="00CF1A49">
            <w:t>·</w:t>
          </w:r>
        </w:p>
      </w:docPartBody>
    </w:docPart>
    <w:docPart>
      <w:docPartPr>
        <w:name w:val="43694DD84F654083991B40E26D803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E8250-7724-48F5-8040-25DBE088CDE9}"/>
      </w:docPartPr>
      <w:docPartBody>
        <w:p w:rsidR="00243ADD" w:rsidRDefault="00000000">
          <w:pPr>
            <w:pStyle w:val="43694DD84F654083991B40E26D803F10"/>
          </w:pPr>
          <w:r w:rsidRPr="00CF1A49">
            <w:t>Experience</w:t>
          </w:r>
        </w:p>
      </w:docPartBody>
    </w:docPart>
    <w:docPart>
      <w:docPartPr>
        <w:name w:val="D0A3297560C74A8FB3A4A1F3F3F20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C2128-F7E4-4CFB-AD57-24D4C6160700}"/>
      </w:docPartPr>
      <w:docPartBody>
        <w:p w:rsidR="00243ADD" w:rsidRDefault="00000000">
          <w:pPr>
            <w:pStyle w:val="D0A3297560C74A8FB3A4A1F3F3F20B4E"/>
          </w:pPr>
          <w:r w:rsidRPr="00CF1A49">
            <w:t>Education</w:t>
          </w:r>
        </w:p>
      </w:docPartBody>
    </w:docPart>
    <w:docPart>
      <w:docPartPr>
        <w:name w:val="B1BD5D9734FE4ECE940E63ABF539B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94B7E-62CB-4EB3-BC1C-13DFDD0ED5BF}"/>
      </w:docPartPr>
      <w:docPartBody>
        <w:p w:rsidR="00243ADD" w:rsidRDefault="00000000">
          <w:pPr>
            <w:pStyle w:val="B1BD5D9734FE4ECE940E63ABF539BD8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D7"/>
    <w:rsid w:val="00115D79"/>
    <w:rsid w:val="001F7CAE"/>
    <w:rsid w:val="00243ADD"/>
    <w:rsid w:val="0049227E"/>
    <w:rsid w:val="005655D7"/>
    <w:rsid w:val="0084178D"/>
    <w:rsid w:val="00BE69D0"/>
    <w:rsid w:val="00C8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E2515FB20B14C2282418E413D64EEDB">
    <w:name w:val="DE2515FB20B14C2282418E413D64EEDB"/>
  </w:style>
  <w:style w:type="paragraph" w:customStyle="1" w:styleId="43694DD84F654083991B40E26D803F10">
    <w:name w:val="43694DD84F654083991B40E26D803F1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0A3297560C74A8FB3A4A1F3F3F20B4E">
    <w:name w:val="D0A3297560C74A8FB3A4A1F3F3F20B4E"/>
  </w:style>
  <w:style w:type="paragraph" w:customStyle="1" w:styleId="B1BD5D9734FE4ECE940E63ABF539BD8C">
    <w:name w:val="B1BD5D9734FE4ECE940E63ABF539B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{3B82389B-19A4-4180-A153-8E2B00151353}tf16402488_win32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2022-11-19T06:41:00Z</dcterms:created>
  <dcterms:modified xsi:type="dcterms:W3CDTF">2022-12-15T01:01:00Z</dcterms:modified>
  <cp:category/>
</cp:coreProperties>
</file>